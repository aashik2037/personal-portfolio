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glossary/numbering.xml" ContentType="application/vnd.openxmlformats-officedocument.wordprocessingml.numbering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39651AB" w:rsidRPr="00F9176F" w:rsidRDefault="008373FA" w:rsidP="00F9176F">
      <w:pPr>
        <w:pStyle w:val="Heading1"/>
      </w:pPr>
      <w:sdt>
        <w:sdtPr>
          <w:id w:val="-752200065"/>
          <w:placeholder>
            <w:docPart w:val="C30C79242E294AEFA6DA44E2A185B366"/>
          </w:placeholder>
        </w:sdtPr>
        <w:sdtContent>
          <w:r w:rsidR="00315BAD">
            <w:t>AASHIK KUMAR</w:t>
          </w:r>
        </w:sdtContent>
      </w:sdt>
    </w:p>
    <w:p w:rsidR="00DC490D" w:rsidRPr="002073B6" w:rsidRDefault="008373FA" w:rsidP="002073B6">
      <w:pPr>
        <w:pStyle w:val="ContactInfo"/>
      </w:pPr>
      <w:sdt>
        <w:sdtPr>
          <w:id w:val="1088194590"/>
          <w:placeholder>
            <w:docPart w:val="6E777A7BDA7B4B1282AEFA928FA4DBF7"/>
          </w:placeholder>
        </w:sdtPr>
        <w:sdtContent>
          <w:r w:rsidR="00315BAD">
            <w:t>aashikkumar9523@gmail.com</w:t>
          </w:r>
        </w:sdtContent>
      </w:sdt>
      <w:r w:rsidR="339651AB" w:rsidRPr="002073B6">
        <w:t xml:space="preserve">  </w:t>
      </w:r>
      <w:proofErr w:type="gramStart"/>
      <w:r w:rsidR="339651AB" w:rsidRPr="002073B6">
        <w:t xml:space="preserve">•  </w:t>
      </w:r>
      <w:proofErr w:type="gramEnd"/>
      <w:sdt>
        <w:sdtPr>
          <w:id w:val="249624552"/>
          <w:placeholder>
            <w:docPart w:val="C3B407C641F042C187279568A3F5B96D"/>
          </w:placeholder>
        </w:sdtPr>
        <w:sdtContent>
          <w:r w:rsidR="00315BAD">
            <w:t>9523169097</w:t>
          </w:r>
        </w:sdtContent>
      </w:sdt>
      <w:r w:rsidR="339651AB" w:rsidRPr="002073B6">
        <w:t xml:space="preserve">•  </w:t>
      </w:r>
      <w:sdt>
        <w:sdtPr>
          <w:id w:val="-769853447"/>
          <w:placeholder>
            <w:docPart w:val="A42C9BE9EE8444EAADA75F353DBDED9D"/>
          </w:placeholder>
        </w:sdtPr>
        <w:sdtContent>
          <w:r w:rsidR="00C70336">
            <w:t>linkedin.com/in/</w:t>
          </w:r>
          <w:r w:rsidR="00315BAD">
            <w:t>aashik-kumar-97a457282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/>
      </w:tblPr>
      <w:tblGrid>
        <w:gridCol w:w="9482"/>
      </w:tblGrid>
      <w:tr w:rsidR="00316C32" w:rsidRPr="00316C32" w:rsidTr="000B4CAB">
        <w:tc>
          <w:tcPr>
            <w:tcW w:w="9360" w:type="dxa"/>
          </w:tcPr>
          <w:tbl>
            <w:tblPr>
              <w:tblW w:w="9360" w:type="dxa"/>
              <w:tblBorders>
                <w:bottom w:val="single" w:sz="6" w:space="0" w:color="auto"/>
              </w:tblBorders>
              <w:tblCellMar>
                <w:left w:w="14" w:type="dxa"/>
              </w:tblCellMar>
              <w:tblLook w:val="0600"/>
            </w:tblPr>
            <w:tblGrid>
              <w:gridCol w:w="9360"/>
            </w:tblGrid>
            <w:tr w:rsidR="007B61E9" w:rsidRPr="00316C32" w:rsidTr="0043122B">
              <w:tc>
                <w:tcPr>
                  <w:tcW w:w="9360" w:type="dxa"/>
                </w:tcPr>
                <w:p w:rsidR="007B61E9" w:rsidRPr="00316C32" w:rsidRDefault="006B6D5D" w:rsidP="007B61E9">
                  <w:pPr>
                    <w:pStyle w:val="Heading2"/>
                  </w:pPr>
                  <w:r>
                    <w:t xml:space="preserve">career </w:t>
                  </w:r>
                  <w:r w:rsidR="007B61E9">
                    <w:t>Objective</w:t>
                  </w:r>
                </w:p>
              </w:tc>
            </w:tr>
          </w:tbl>
          <w:p w:rsidR="007B61E9" w:rsidRDefault="007B61E9" w:rsidP="007B61E9">
            <w:pPr>
              <w:pStyle w:val="Spacebetweentables"/>
            </w:pPr>
          </w:p>
          <w:p w:rsidR="00C36689" w:rsidRDefault="00315BAD" w:rsidP="007B61E9">
            <w:pPr>
              <w:pStyle w:val="ListBullet"/>
              <w:numPr>
                <w:ilvl w:val="0"/>
                <w:numId w:val="0"/>
              </w:numPr>
              <w:ind w:left="360"/>
            </w:pPr>
            <w:r w:rsidRPr="00315BAD">
              <w:t>BCA Student with strong foundation in programming and Data base management. Passionate about software development and eager to apply technical skill in real-world environment. Seeking an internship to</w:t>
            </w:r>
            <w:r>
              <w:t xml:space="preserve"> gain hands-on experience in co</w:t>
            </w:r>
            <w:r w:rsidRPr="00315BAD">
              <w:t>ding, problems solving and software development.</w:t>
            </w:r>
          </w:p>
          <w:p w:rsidR="00315BAD" w:rsidRDefault="00315BAD" w:rsidP="007B61E9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316C32" w:rsidRPr="00316C32" w:rsidRDefault="008373FA" w:rsidP="005303C3">
            <w:pPr>
              <w:pStyle w:val="Heading2"/>
            </w:pPr>
            <w:sdt>
              <w:sdtPr>
                <w:id w:val="1641067621"/>
                <w:placeholder>
                  <w:docPart w:val="35B3D63AD24F43289A2D03B4D4B317FF"/>
                </w:placeholder>
                <w:showingPlcHdr/>
              </w:sdtPr>
              <w:sdtContent>
                <w:r w:rsidR="00316C32" w:rsidRPr="00316C32">
                  <w:t>Education</w:t>
                </w:r>
              </w:sdtContent>
            </w:sdt>
          </w:p>
        </w:tc>
      </w:tr>
    </w:tbl>
    <w:p w:rsidR="00316C32" w:rsidRDefault="00316C32" w:rsidP="00316C32">
      <w:pPr>
        <w:pStyle w:val="Spacebetweentables"/>
      </w:pPr>
    </w:p>
    <w:tbl>
      <w:tblPr>
        <w:tblW w:w="9395" w:type="dxa"/>
        <w:tblLook w:val="0600"/>
      </w:tblPr>
      <w:tblGrid>
        <w:gridCol w:w="7510"/>
        <w:gridCol w:w="1885"/>
      </w:tblGrid>
      <w:tr w:rsidR="00315D21" w:rsidRPr="00EF2B8F" w:rsidTr="00316C32">
        <w:trPr>
          <w:trHeight w:val="265"/>
        </w:trPr>
        <w:tc>
          <w:tcPr>
            <w:tcW w:w="7510" w:type="dxa"/>
          </w:tcPr>
          <w:p w:rsidR="004D6840" w:rsidRPr="00EF2B8F" w:rsidRDefault="008373FA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9B7F020AFEB54F02AFF1E80D5FDE4065"/>
                </w:placeholder>
              </w:sdtPr>
              <w:sdtContent>
                <w:r w:rsidR="00C70336">
                  <w:t>REVA University</w:t>
                </w:r>
              </w:sdtContent>
            </w:sdt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FA28A0B282684E9C9FA17CF98F3DC308"/>
                </w:placeholder>
              </w:sdtPr>
              <w:sdtContent>
                <w:r w:rsidR="00C70336">
                  <w:t>Bangalore</w:t>
                </w:r>
              </w:sdtContent>
            </w:sdt>
          </w:p>
        </w:tc>
        <w:tc>
          <w:tcPr>
            <w:tcW w:w="1885" w:type="dxa"/>
          </w:tcPr>
          <w:p w:rsidR="004D6840" w:rsidRPr="00EF2B8F" w:rsidRDefault="007B61E9" w:rsidP="00F9176F">
            <w:pPr>
              <w:jc w:val="right"/>
            </w:pPr>
            <w:r>
              <w:t xml:space="preserve">2023 - </w:t>
            </w:r>
            <w:r w:rsidR="00C70336">
              <w:t>2026</w:t>
            </w:r>
          </w:p>
        </w:tc>
      </w:tr>
    </w:tbl>
    <w:p w:rsidR="006B6D5D" w:rsidRPr="00B72DA6" w:rsidRDefault="008373FA" w:rsidP="006B6D5D">
      <w:pPr>
        <w:pStyle w:val="Collegeinfo"/>
        <w:rPr>
          <w:i w:val="0"/>
          <w:iCs/>
        </w:rPr>
      </w:pPr>
      <w:sdt>
        <w:sdtPr>
          <w:rPr>
            <w:i w:val="0"/>
            <w:iCs/>
          </w:rPr>
          <w:id w:val="-489098067"/>
          <w:placeholder>
            <w:docPart w:val="1FEF472B9E5243F69D8AA860856CC9B0"/>
          </w:placeholder>
        </w:sdtPr>
        <w:sdtContent>
          <w:r w:rsidR="00C70336" w:rsidRPr="00B72DA6">
            <w:rPr>
              <w:i w:val="0"/>
              <w:iCs/>
            </w:rPr>
            <w:t>Bachelor of Computer Applications (BCA)</w:t>
          </w:r>
        </w:sdtContent>
      </w:sdt>
    </w:p>
    <w:p w:rsidR="006B6D5D" w:rsidRDefault="00A418C1" w:rsidP="00A418C1">
      <w:pPr>
        <w:pStyle w:val="Collegeinfo"/>
        <w:rPr>
          <w:i w:val="0"/>
          <w:iCs/>
        </w:rPr>
      </w:pPr>
      <w:r>
        <w:rPr>
          <w:i w:val="0"/>
          <w:iCs/>
        </w:rPr>
        <w:t>8.24</w:t>
      </w:r>
      <w:r w:rsidR="006B6D5D" w:rsidRPr="00B72DA6">
        <w:rPr>
          <w:i w:val="0"/>
          <w:iCs/>
        </w:rPr>
        <w:t xml:space="preserve"> CGPA</w:t>
      </w:r>
    </w:p>
    <w:p w:rsidR="00A463FB" w:rsidRPr="00A418C1" w:rsidRDefault="00A463FB" w:rsidP="00A418C1">
      <w:pPr>
        <w:pStyle w:val="Collegeinfo"/>
        <w:rPr>
          <w:i w:val="0"/>
          <w:iCs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/>
      </w:tblPr>
      <w:tblGrid>
        <w:gridCol w:w="9360"/>
      </w:tblGrid>
      <w:tr w:rsidR="006B6D5D" w:rsidRPr="00316C32" w:rsidTr="009E040E">
        <w:tc>
          <w:tcPr>
            <w:tcW w:w="9360" w:type="dxa"/>
          </w:tcPr>
          <w:p w:rsidR="006B6D5D" w:rsidRPr="00316C32" w:rsidRDefault="008373FA" w:rsidP="009E040E">
            <w:pPr>
              <w:pStyle w:val="Heading2"/>
            </w:pPr>
            <w:sdt>
              <w:sdtPr>
                <w:id w:val="-276025394"/>
                <w:placeholder>
                  <w:docPart w:val="7F5A6A17A6D14FFD9859CC8F7CB3C135"/>
                </w:placeholder>
                <w:showingPlcHdr/>
              </w:sdtPr>
              <w:sdtContent>
                <w:r w:rsidR="006B6D5D">
                  <w:t>Skills</w:t>
                </w:r>
              </w:sdtContent>
            </w:sdt>
          </w:p>
        </w:tc>
      </w:tr>
    </w:tbl>
    <w:p w:rsidR="006B6D5D" w:rsidRDefault="006B6D5D" w:rsidP="006B6D5D">
      <w:pPr>
        <w:pStyle w:val="Spacebetweentables"/>
      </w:pPr>
    </w:p>
    <w:p w:rsidR="006B6D5D" w:rsidRPr="00316C32" w:rsidRDefault="008373FA" w:rsidP="00B72DA6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279000757"/>
          <w:placeholder>
            <w:docPart w:val="8596207B95874B73A3580EDCA7CBA723"/>
          </w:placeholder>
          <w:showingPlcHdr/>
        </w:sdtPr>
        <w:sdtEndPr>
          <w:rPr>
            <w:b/>
            <w:bCs w:val="0"/>
            <w:color w:val="000000" w:themeColor="text1"/>
          </w:rPr>
        </w:sdtEndPr>
        <w:sdtContent>
          <w:r w:rsidR="006B6D5D" w:rsidRPr="006B6D5D">
            <w:t>Programming languages:</w:t>
          </w:r>
        </w:sdtContent>
      </w:sdt>
      <w:sdt>
        <w:sdtPr>
          <w:rPr>
            <w:rStyle w:val="NotBold"/>
          </w:rPr>
          <w:id w:val="1492755925"/>
          <w:placeholder>
            <w:docPart w:val="8ACBF5400ECC40C8A7A22C1C2E211AE2"/>
          </w:placeholder>
        </w:sdtPr>
        <w:sdtContent>
          <w:r w:rsidR="00315BAD">
            <w:rPr>
              <w:rStyle w:val="NotBold"/>
            </w:rPr>
            <w:t xml:space="preserve"> </w:t>
          </w:r>
          <w:r w:rsidR="006B6D5D">
            <w:rPr>
              <w:rStyle w:val="NotBold"/>
            </w:rPr>
            <w:t>C, C++, Java, Python</w:t>
          </w:r>
        </w:sdtContent>
      </w:sdt>
    </w:p>
    <w:p w:rsidR="006B6D5D" w:rsidRDefault="008373FA" w:rsidP="00B72DA6">
      <w:pPr>
        <w:rPr>
          <w:b w:val="0"/>
          <w:bCs/>
          <w:color w:val="auto"/>
        </w:rPr>
      </w:pPr>
      <w:sdt>
        <w:sdtPr>
          <w:rPr>
            <w:b w:val="0"/>
            <w:bCs/>
            <w:color w:val="auto"/>
          </w:rPr>
          <w:id w:val="1348995023"/>
          <w:placeholder>
            <w:docPart w:val="FEAAA37FC23A41B0A397F74CC403606A"/>
          </w:placeholder>
        </w:sdtPr>
        <w:sdtEndPr>
          <w:rPr>
            <w:b/>
            <w:bCs w:val="0"/>
            <w:color w:val="000000" w:themeColor="text1"/>
          </w:rPr>
        </w:sdtEndPr>
        <w:sdtContent>
          <w:r w:rsidR="006B6D5D" w:rsidRPr="006B6D5D">
            <w:t>Web Technologies</w:t>
          </w:r>
          <w:r w:rsidR="006B6D5D">
            <w:rPr>
              <w:b w:val="0"/>
              <w:bCs/>
              <w:color w:val="auto"/>
            </w:rPr>
            <w:t>:</w:t>
          </w:r>
        </w:sdtContent>
      </w:sdt>
      <w:sdt>
        <w:sdtPr>
          <w:rPr>
            <w:rStyle w:val="NotBold"/>
          </w:rPr>
          <w:id w:val="-938668694"/>
          <w:placeholder>
            <w:docPart w:val="649CC0BB6966468782DE01080D538007"/>
          </w:placeholder>
        </w:sdtPr>
        <w:sdtContent>
          <w:r w:rsidR="00315BAD">
            <w:rPr>
              <w:rStyle w:val="NotBold"/>
            </w:rPr>
            <w:t xml:space="preserve"> </w:t>
          </w:r>
          <w:r w:rsidR="006B6D5D">
            <w:rPr>
              <w:rStyle w:val="NotBold"/>
            </w:rPr>
            <w:t>HTML, CSS, JavaScript</w:t>
          </w:r>
        </w:sdtContent>
      </w:sdt>
    </w:p>
    <w:p w:rsidR="006B6D5D" w:rsidRPr="00B72DA6" w:rsidRDefault="006B6D5D" w:rsidP="00B72DA6">
      <w:pPr>
        <w:rPr>
          <w:b w:val="0"/>
          <w:bCs/>
        </w:rPr>
      </w:pPr>
      <w:r w:rsidRPr="006B6D5D">
        <w:t>Tools:</w:t>
      </w:r>
      <w:r w:rsidR="00B72DA6">
        <w:t xml:space="preserve"> </w:t>
      </w:r>
      <w:proofErr w:type="spellStart"/>
      <w:r w:rsidR="00B72DA6" w:rsidRPr="00B72DA6">
        <w:rPr>
          <w:b w:val="0"/>
          <w:bCs/>
        </w:rPr>
        <w:t>Git</w:t>
      </w:r>
      <w:proofErr w:type="spellEnd"/>
      <w:r w:rsidR="00B72DA6" w:rsidRPr="00B72DA6">
        <w:rPr>
          <w:b w:val="0"/>
          <w:bCs/>
        </w:rPr>
        <w:t>, Visual Studio Code</w:t>
      </w:r>
    </w:p>
    <w:p w:rsidR="006B6D5D" w:rsidRPr="00B72DA6" w:rsidRDefault="008373FA" w:rsidP="00B72DA6">
      <w:pPr>
        <w:rPr>
          <w:b w:val="0"/>
          <w:bCs/>
          <w:color w:val="auto"/>
        </w:rPr>
      </w:pPr>
      <w:sdt>
        <w:sdtPr>
          <w:rPr>
            <w:b w:val="0"/>
            <w:bCs/>
            <w:color w:val="auto"/>
          </w:rPr>
          <w:id w:val="-293216771"/>
          <w:placeholder>
            <w:docPart w:val="A3E87B783EAE49FCA0EC8AB5AB85F9DC"/>
          </w:placeholder>
          <w:showingPlcHdr/>
        </w:sdtPr>
        <w:sdtEndPr>
          <w:rPr>
            <w:b/>
            <w:bCs w:val="0"/>
            <w:color w:val="000000" w:themeColor="text1"/>
          </w:rPr>
        </w:sdtEndPr>
        <w:sdtContent>
          <w:r w:rsidR="006B6D5D" w:rsidRPr="00316C32">
            <w:t>Languages:</w:t>
          </w:r>
        </w:sdtContent>
      </w:sdt>
      <w:sdt>
        <w:sdtPr>
          <w:rPr>
            <w:rStyle w:val="NotBold"/>
          </w:rPr>
          <w:id w:val="-1828964778"/>
          <w:placeholder>
            <w:docPart w:val="0C93A1B680A740F9A398E874DE342FAB"/>
          </w:placeholder>
        </w:sdtPr>
        <w:sdtContent>
          <w:r w:rsidR="00315BAD">
            <w:rPr>
              <w:rStyle w:val="NotBold"/>
            </w:rPr>
            <w:t xml:space="preserve"> </w:t>
          </w:r>
          <w:r w:rsidR="006B6D5D">
            <w:rPr>
              <w:rStyle w:val="NotBold"/>
            </w:rPr>
            <w:t>English, Kannada, Hindi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/>
      </w:tblPr>
      <w:tblGrid>
        <w:gridCol w:w="9482"/>
      </w:tblGrid>
      <w:tr w:rsidR="00316C32" w:rsidRPr="00316C32" w:rsidTr="000B4CAB">
        <w:tc>
          <w:tcPr>
            <w:tcW w:w="9360" w:type="dxa"/>
          </w:tcPr>
          <w:p w:rsidR="00B72DA6" w:rsidRDefault="00B72DA6"/>
          <w:tbl>
            <w:tblPr>
              <w:tblW w:w="9360" w:type="dxa"/>
              <w:tblBorders>
                <w:bottom w:val="single" w:sz="6" w:space="0" w:color="auto"/>
              </w:tblBorders>
              <w:tblCellMar>
                <w:left w:w="14" w:type="dxa"/>
              </w:tblCellMar>
              <w:tblLook w:val="0600"/>
            </w:tblPr>
            <w:tblGrid>
              <w:gridCol w:w="9360"/>
            </w:tblGrid>
            <w:tr w:rsidR="00B72DA6" w:rsidRPr="00316C32" w:rsidTr="009E040E">
              <w:tc>
                <w:tcPr>
                  <w:tcW w:w="9360" w:type="dxa"/>
                </w:tcPr>
                <w:p w:rsidR="00B72DA6" w:rsidRPr="00316C32" w:rsidRDefault="008373FA" w:rsidP="00B72DA6">
                  <w:pPr>
                    <w:pStyle w:val="Heading2"/>
                  </w:pPr>
                  <w:sdt>
                    <w:sdtPr>
                      <w:id w:val="-919949854"/>
                      <w:placeholder>
                        <w:docPart w:val="1E7290420DEA4C828A3CB1148EAAE63D"/>
                      </w:placeholder>
                      <w:showingPlcHdr/>
                    </w:sdtPr>
                    <w:sdtContent>
                      <w:r w:rsidR="00B72DA6" w:rsidRPr="00316C32">
                        <w:t>Projects &amp; extracurricular</w:t>
                      </w:r>
                    </w:sdtContent>
                  </w:sdt>
                </w:p>
              </w:tc>
            </w:tr>
          </w:tbl>
          <w:p w:rsidR="00B72DA6" w:rsidRDefault="00B72DA6" w:rsidP="00B72DA6">
            <w:pPr>
              <w:pStyle w:val="Spacebetweentables"/>
            </w:pPr>
          </w:p>
          <w:tbl>
            <w:tblPr>
              <w:tblStyle w:val="TableGrid"/>
              <w:tblW w:w="9407" w:type="dxa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507"/>
              <w:gridCol w:w="1900"/>
            </w:tblGrid>
            <w:tr w:rsidR="00B72DA6" w:rsidTr="009E040E">
              <w:trPr>
                <w:trHeight w:val="264"/>
              </w:trPr>
              <w:tc>
                <w:tcPr>
                  <w:tcW w:w="7507" w:type="dxa"/>
                  <w:tcBorders>
                    <w:top w:val="nil"/>
                    <w:left w:val="nil"/>
                    <w:bottom w:val="nil"/>
                  </w:tcBorders>
                </w:tcPr>
                <w:p w:rsidR="00B72DA6" w:rsidRDefault="001A74F9" w:rsidP="00B72DA6">
                  <w:r>
                    <w:t>Personal Portfolio Website</w:t>
                  </w:r>
                </w:p>
              </w:tc>
              <w:tc>
                <w:tcPr>
                  <w:tcW w:w="1900" w:type="dxa"/>
                  <w:tcBorders>
                    <w:top w:val="nil"/>
                    <w:bottom w:val="nil"/>
                    <w:right w:val="nil"/>
                  </w:tcBorders>
                </w:tcPr>
                <w:p w:rsidR="00B72DA6" w:rsidRDefault="008373FA" w:rsidP="0028798D">
                  <w:pPr>
                    <w:jc w:val="right"/>
                  </w:pPr>
                  <w:sdt>
                    <w:sdtPr>
                      <w:id w:val="-1502340781"/>
                      <w:placeholder>
                        <w:docPart w:val="EAA28B24508B4B4CB38A48A0686ED2B1"/>
                      </w:placeholder>
                    </w:sdtPr>
                    <w:sdtContent>
                      <w:r w:rsidR="0028798D">
                        <w:t xml:space="preserve">March 2024  </w:t>
                      </w:r>
                    </w:sdtContent>
                  </w:sdt>
                </w:p>
              </w:tc>
            </w:tr>
          </w:tbl>
          <w:sdt>
            <w:sdtPr>
              <w:id w:val="-439988464"/>
              <w:placeholder>
                <w:docPart w:val="072B49DA756544D3ABB98B624D89C4E2"/>
              </w:placeholder>
            </w:sdtPr>
            <w:sdtContent>
              <w:p w:rsidR="00B72DA6" w:rsidRDefault="001A74F9" w:rsidP="00B72DA6">
                <w:pPr>
                  <w:pStyle w:val="ListBullet"/>
                </w:pPr>
                <w:r>
                  <w:t>Implemented a clean, user-friendly layout with smooth navigation and mobile-first design principles.</w:t>
                </w:r>
              </w:p>
              <w:p w:rsidR="00A463FB" w:rsidRDefault="00B72DA6" w:rsidP="00B72DA6">
                <w:pPr>
                  <w:pStyle w:val="ListBullet"/>
                </w:pPr>
                <w:r>
                  <w:t xml:space="preserve">Technologies used: Java, </w:t>
                </w:r>
                <w:proofErr w:type="spellStart"/>
                <w:r>
                  <w:t>MySQL</w:t>
                </w:r>
                <w:proofErr w:type="spellEnd"/>
                <w:r>
                  <w:t xml:space="preserve"> HTML, CSS</w:t>
                </w:r>
              </w:p>
              <w:p w:rsidR="00B72DA6" w:rsidRPr="005F155B" w:rsidRDefault="008373FA" w:rsidP="00A463FB">
                <w:pPr>
                  <w:pStyle w:val="ListBullet"/>
                  <w:numPr>
                    <w:ilvl w:val="0"/>
                    <w:numId w:val="0"/>
                  </w:numPr>
                  <w:ind w:left="720"/>
                </w:pPr>
              </w:p>
            </w:sdtContent>
          </w:sdt>
          <w:p w:rsidR="00B72DA6" w:rsidRDefault="001779C1" w:rsidP="001779C1">
            <w:pPr>
              <w:spacing w:after="0" w:line="240" w:lineRule="auto"/>
            </w:pPr>
            <w:r>
              <w:t xml:space="preserve"> To - Do List UI</w:t>
            </w:r>
          </w:p>
          <w:p w:rsidR="001779C1" w:rsidRDefault="001779C1" w:rsidP="001779C1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Designed a responsive and visually appealing to-do list interface using HTML and CSS</w:t>
            </w:r>
          </w:p>
          <w:p w:rsidR="001779C1" w:rsidRDefault="001779C1" w:rsidP="001779C1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Focused on clean layout, consistent styling and intuitive user experience with hover effects and organized task elements.</w:t>
            </w:r>
          </w:p>
          <w:p w:rsidR="001779C1" w:rsidRDefault="001779C1" w:rsidP="001779C1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Tools used: HTML, CSS, VS Code, </w:t>
            </w:r>
            <w:proofErr w:type="spellStart"/>
            <w:r>
              <w:t>Git</w:t>
            </w:r>
            <w:proofErr w:type="spellEnd"/>
            <w:r w:rsidR="00A463FB">
              <w:t>.</w:t>
            </w:r>
          </w:p>
          <w:p w:rsidR="001779C1" w:rsidRPr="001779C1" w:rsidRDefault="001779C1" w:rsidP="001779C1">
            <w:pPr>
              <w:spacing w:after="0" w:line="240" w:lineRule="auto"/>
            </w:pPr>
          </w:p>
          <w:p w:rsidR="00316C32" w:rsidRPr="00316C32" w:rsidRDefault="00C36689" w:rsidP="00191303">
            <w:pPr>
              <w:pStyle w:val="Heading2"/>
            </w:pPr>
            <w:r>
              <w:t>Ceritifications and courses</w:t>
            </w:r>
          </w:p>
        </w:tc>
      </w:tr>
    </w:tbl>
    <w:sdt>
      <w:sdtPr>
        <w:id w:val="983819164"/>
        <w:placeholder>
          <w:docPart w:val="DDAF4AA1B891418F9170F3EEF93DE8A2"/>
        </w:placeholder>
      </w:sdtPr>
      <w:sdtContent>
        <w:p w:rsidR="00A418C1" w:rsidRDefault="00A418C1" w:rsidP="00DC490D">
          <w:pPr>
            <w:pStyle w:val="ListBullet"/>
          </w:pPr>
          <w:r>
            <w:t xml:space="preserve">Complete Web Development with HTML, CSS and </w:t>
          </w:r>
          <w:proofErr w:type="spellStart"/>
          <w:r>
            <w:t>Javascript</w:t>
          </w:r>
          <w:proofErr w:type="spellEnd"/>
          <w:r>
            <w:t xml:space="preserve"> – </w:t>
          </w:r>
          <w:proofErr w:type="spellStart"/>
          <w:r>
            <w:t>Indoskill</w:t>
          </w:r>
          <w:proofErr w:type="spellEnd"/>
        </w:p>
        <w:p w:rsidR="00A418C1" w:rsidRDefault="0028798D" w:rsidP="00DC490D">
          <w:pPr>
            <w:pStyle w:val="ListBullet"/>
          </w:pPr>
          <w:proofErr w:type="spellStart"/>
          <w:r>
            <w:t>Cybers</w:t>
          </w:r>
          <w:r w:rsidR="00A418C1">
            <w:t>ecurity</w:t>
          </w:r>
          <w:proofErr w:type="spellEnd"/>
        </w:p>
        <w:p w:rsidR="00DC490D" w:rsidRDefault="00A418C1" w:rsidP="00DC490D">
          <w:pPr>
            <w:pStyle w:val="ListBullet"/>
          </w:pPr>
          <w:r>
            <w:t>Relational Database Management</w:t>
          </w:r>
        </w:p>
      </w:sdtContent>
    </w:sdt>
    <w:p w:rsidR="0028798D" w:rsidRDefault="001779C1" w:rsidP="00DC490D">
      <w:pPr>
        <w:pStyle w:val="ListBullet"/>
      </w:pPr>
      <w:r>
        <w:t xml:space="preserve">Generative AI in HR – Impact and Application of Gen AI - </w:t>
      </w:r>
      <w:proofErr w:type="spellStart"/>
      <w:r>
        <w:t>Coursera</w:t>
      </w:r>
      <w:proofErr w:type="spellEnd"/>
    </w:p>
    <w:sectPr w:rsidR="0028798D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D746D"/>
    <w:multiLevelType w:val="hybridMultilevel"/>
    <w:tmpl w:val="9D08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16"/>
  </w:num>
  <w:num w:numId="5">
    <w:abstractNumId w:val="13"/>
  </w:num>
  <w:num w:numId="6">
    <w:abstractNumId w:val="7"/>
  </w:num>
  <w:num w:numId="7">
    <w:abstractNumId w:val="5"/>
  </w:num>
  <w:num w:numId="8">
    <w:abstractNumId w:val="12"/>
  </w:num>
  <w:num w:numId="9">
    <w:abstractNumId w:val="10"/>
  </w:num>
  <w:num w:numId="10">
    <w:abstractNumId w:val="17"/>
  </w:num>
  <w:num w:numId="11">
    <w:abstractNumId w:val="9"/>
  </w:num>
  <w:num w:numId="12">
    <w:abstractNumId w:val="11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5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stylePaneFormatFilter w:val="5004"/>
  <w:stylePaneSortMethod w:val="0000"/>
  <w:defaultTabStop w:val="720"/>
  <w:characterSpacingControl w:val="doNotCompress"/>
  <w:compat>
    <w:useFELayout/>
  </w:compat>
  <w:rsids>
    <w:rsidRoot w:val="00C70336"/>
    <w:rsid w:val="00001867"/>
    <w:rsid w:val="00016D3E"/>
    <w:rsid w:val="00034A9E"/>
    <w:rsid w:val="00054A06"/>
    <w:rsid w:val="00080E59"/>
    <w:rsid w:val="00084F0C"/>
    <w:rsid w:val="00092749"/>
    <w:rsid w:val="000A7A1D"/>
    <w:rsid w:val="000B4CAB"/>
    <w:rsid w:val="00115755"/>
    <w:rsid w:val="001368B3"/>
    <w:rsid w:val="0016682E"/>
    <w:rsid w:val="001728A6"/>
    <w:rsid w:val="001779C1"/>
    <w:rsid w:val="001A74F9"/>
    <w:rsid w:val="002073B6"/>
    <w:rsid w:val="00231796"/>
    <w:rsid w:val="00240B68"/>
    <w:rsid w:val="00256C1D"/>
    <w:rsid w:val="00261257"/>
    <w:rsid w:val="0028798D"/>
    <w:rsid w:val="002A338B"/>
    <w:rsid w:val="00310717"/>
    <w:rsid w:val="00315BAD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539EB"/>
    <w:rsid w:val="00595227"/>
    <w:rsid w:val="005953C2"/>
    <w:rsid w:val="005D339C"/>
    <w:rsid w:val="005F155B"/>
    <w:rsid w:val="00662603"/>
    <w:rsid w:val="00670EAB"/>
    <w:rsid w:val="00680419"/>
    <w:rsid w:val="006B6D5D"/>
    <w:rsid w:val="007133C8"/>
    <w:rsid w:val="00781FA7"/>
    <w:rsid w:val="007B61E9"/>
    <w:rsid w:val="007D1F1C"/>
    <w:rsid w:val="007E4341"/>
    <w:rsid w:val="008373FA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418C1"/>
    <w:rsid w:val="00A463FB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72DA6"/>
    <w:rsid w:val="00B8310C"/>
    <w:rsid w:val="00BA1F7D"/>
    <w:rsid w:val="00C36689"/>
    <w:rsid w:val="00C57F27"/>
    <w:rsid w:val="00C61E63"/>
    <w:rsid w:val="00C70336"/>
    <w:rsid w:val="00C73E1E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semiHidden="0" w:uiPriority="21" w:unhideWhenUsed="0"/>
    <w:lsdException w:name="Subtle Reference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5D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837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837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837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837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837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83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37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37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sid w:val="008373FA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837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837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sid w:val="008373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customStyle="1" w:styleId="DDAF4AA1B891418F9170F3EEF93DE8A2">
    <w:name w:val="DDAF4AA1B891418F9170F3EEF93DE8A2"/>
    <w:rsid w:val="00B72DA6"/>
    <w:rPr>
      <w:kern w:val="2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AD"/>
    <w:rPr>
      <w:rFonts w:ascii="Tahoma" w:hAnsi="Tahoma" w:cs="Tahoma"/>
      <w:b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an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0C79242E294AEFA6DA44E2A185B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E44C0-D178-4F29-98A8-24C8C86930AA}"/>
      </w:docPartPr>
      <w:docPartBody>
        <w:p w:rsidR="00D569B9" w:rsidRDefault="008361C2">
          <w:pPr>
            <w:pStyle w:val="C30C79242E294AEFA6DA44E2A185B366"/>
          </w:pPr>
          <w:r w:rsidRPr="00F9176F">
            <w:t>Full Name</w:t>
          </w:r>
        </w:p>
      </w:docPartBody>
    </w:docPart>
    <w:docPart>
      <w:docPartPr>
        <w:name w:val="6E777A7BDA7B4B1282AEFA928FA4D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8E0BC-EAED-4A1A-98D0-4EDC8CCCC5BA}"/>
      </w:docPartPr>
      <w:docPartBody>
        <w:p w:rsidR="00D569B9" w:rsidRDefault="008361C2">
          <w:pPr>
            <w:pStyle w:val="6E777A7BDA7B4B1282AEFA928FA4DBF7"/>
          </w:pPr>
          <w:r w:rsidRPr="002073B6">
            <w:t>yourname@example.com</w:t>
          </w:r>
        </w:p>
      </w:docPartBody>
    </w:docPart>
    <w:docPart>
      <w:docPartPr>
        <w:name w:val="C3B407C641F042C187279568A3F5B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4CEAD-3DFA-4908-9005-A790EA2B25E1}"/>
      </w:docPartPr>
      <w:docPartBody>
        <w:p w:rsidR="00D569B9" w:rsidRDefault="008361C2">
          <w:pPr>
            <w:pStyle w:val="C3B407C641F042C187279568A3F5B96D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A42C9BE9EE8444EAADA75F353DBDE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BC808-AB16-4776-8144-B0F41FBBAE73}"/>
      </w:docPartPr>
      <w:docPartBody>
        <w:p w:rsidR="00D569B9" w:rsidRDefault="008361C2">
          <w:pPr>
            <w:pStyle w:val="A42C9BE9EE8444EAADA75F353DBDED9D"/>
          </w:pPr>
          <w:r w:rsidRPr="002073B6">
            <w:t>www.example.com</w:t>
          </w:r>
        </w:p>
      </w:docPartBody>
    </w:docPart>
    <w:docPart>
      <w:docPartPr>
        <w:name w:val="35B3D63AD24F43289A2D03B4D4B31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6544-C2AC-41E6-BDD6-DE2C0487E40A}"/>
      </w:docPartPr>
      <w:docPartBody>
        <w:p w:rsidR="00D569B9" w:rsidRDefault="008361C2">
          <w:pPr>
            <w:pStyle w:val="35B3D63AD24F43289A2D03B4D4B317FF"/>
          </w:pPr>
          <w:r w:rsidRPr="00316C32">
            <w:t>Education</w:t>
          </w:r>
        </w:p>
      </w:docPartBody>
    </w:docPart>
    <w:docPart>
      <w:docPartPr>
        <w:name w:val="9B7F020AFEB54F02AFF1E80D5FDE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38BDC-B495-4F8B-834A-312EF3EB3117}"/>
      </w:docPartPr>
      <w:docPartBody>
        <w:p w:rsidR="00D569B9" w:rsidRDefault="008361C2">
          <w:pPr>
            <w:pStyle w:val="9B7F020AFEB54F02AFF1E80D5FDE4065"/>
          </w:pPr>
          <w:r w:rsidRPr="00F9176F">
            <w:t>College</w:t>
          </w:r>
        </w:p>
      </w:docPartBody>
    </w:docPart>
    <w:docPart>
      <w:docPartPr>
        <w:name w:val="FA28A0B282684E9C9FA17CF98F3D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A703F-FBC8-4C25-B2A1-4A121B2410A2}"/>
      </w:docPartPr>
      <w:docPartBody>
        <w:p w:rsidR="00D569B9" w:rsidRDefault="008361C2">
          <w:pPr>
            <w:pStyle w:val="FA28A0B282684E9C9FA17CF98F3DC308"/>
          </w:pPr>
          <w:r w:rsidRPr="00F9176F">
            <w:t>location</w:t>
          </w:r>
        </w:p>
      </w:docPartBody>
    </w:docPart>
    <w:docPart>
      <w:docPartPr>
        <w:name w:val="1FEF472B9E5243F69D8AA860856CC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C6628-49B3-4F37-BD9E-358CF8F72E1F}"/>
      </w:docPartPr>
      <w:docPartBody>
        <w:p w:rsidR="00D569B9" w:rsidRDefault="008361C2">
          <w:pPr>
            <w:pStyle w:val="1FEF472B9E5243F69D8AA860856CC9B0"/>
          </w:pPr>
          <w:r w:rsidRPr="000B4CAB">
            <w:t>Bachelor of Arts, Degree, GPA</w:t>
          </w:r>
        </w:p>
      </w:docPartBody>
    </w:docPart>
    <w:docPart>
      <w:docPartPr>
        <w:name w:val="DDAF4AA1B891418F9170F3EEF93D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3E4D-6143-418A-A286-9CCFEE7FDF62}"/>
      </w:docPartPr>
      <w:docPartBody>
        <w:p w:rsidR="00D569B9" w:rsidRDefault="008361C2">
          <w:pPr>
            <w:pStyle w:val="DDAF4AA1B891418F9170F3EEF93DE8A2"/>
          </w:pPr>
          <w:r w:rsidRPr="00316C32">
            <w:t>Describe what you did and what your impact was</w:t>
          </w:r>
        </w:p>
      </w:docPartBody>
    </w:docPart>
    <w:docPart>
      <w:docPartPr>
        <w:name w:val="7F5A6A17A6D14FFD9859CC8F7CB3C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1E792-D798-4EB5-B2B0-54B71BB0334F}"/>
      </w:docPartPr>
      <w:docPartBody>
        <w:p w:rsidR="008361C2" w:rsidRDefault="00D569B9" w:rsidP="00D569B9">
          <w:pPr>
            <w:pStyle w:val="7F5A6A17A6D14FFD9859CC8F7CB3C135"/>
          </w:pPr>
          <w:r>
            <w:t>Skills</w:t>
          </w:r>
        </w:p>
      </w:docPartBody>
    </w:docPart>
    <w:docPart>
      <w:docPartPr>
        <w:name w:val="8596207B95874B73A3580EDCA7CBA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F6AF-D85F-494D-BE43-616039BC9D07}"/>
      </w:docPartPr>
      <w:docPartBody>
        <w:p w:rsidR="008361C2" w:rsidRDefault="00D569B9" w:rsidP="00D569B9">
          <w:pPr>
            <w:pStyle w:val="8596207B95874B73A3580EDCA7CBA723"/>
          </w:pPr>
          <w:r w:rsidRPr="00316C32">
            <w:t>Programming languages:</w:t>
          </w:r>
        </w:p>
      </w:docPartBody>
    </w:docPart>
    <w:docPart>
      <w:docPartPr>
        <w:name w:val="8ACBF5400ECC40C8A7A22C1C2E21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0CA59-CB9A-44F8-BE92-151D8AAFF17A}"/>
      </w:docPartPr>
      <w:docPartBody>
        <w:p w:rsidR="008361C2" w:rsidRDefault="00D569B9" w:rsidP="00D569B9">
          <w:pPr>
            <w:pStyle w:val="8ACBF5400ECC40C8A7A22C1C2E211AE2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FEAAA37FC23A41B0A397F74CC4036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1F98C-368C-47D4-81E1-B2930F070805}"/>
      </w:docPartPr>
      <w:docPartBody>
        <w:p w:rsidR="008361C2" w:rsidRDefault="00D569B9" w:rsidP="00D569B9">
          <w:pPr>
            <w:pStyle w:val="FEAAA37FC23A41B0A397F74CC403606A"/>
          </w:pPr>
          <w:r w:rsidRPr="00316C32">
            <w:t>Computer software/ frameworks:</w:t>
          </w:r>
        </w:p>
      </w:docPartBody>
    </w:docPart>
    <w:docPart>
      <w:docPartPr>
        <w:name w:val="649CC0BB6966468782DE01080D538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28869-FDEE-48C4-BCA7-18F6E7C648D8}"/>
      </w:docPartPr>
      <w:docPartBody>
        <w:p w:rsidR="008361C2" w:rsidRDefault="00D569B9" w:rsidP="00D569B9">
          <w:pPr>
            <w:pStyle w:val="649CC0BB6966468782DE01080D538007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A3E87B783EAE49FCA0EC8AB5AB85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666F2-9579-43AD-9B89-F2B8E2B98385}"/>
      </w:docPartPr>
      <w:docPartBody>
        <w:p w:rsidR="008361C2" w:rsidRDefault="00D569B9" w:rsidP="00D569B9">
          <w:pPr>
            <w:pStyle w:val="A3E87B783EAE49FCA0EC8AB5AB85F9DC"/>
          </w:pPr>
          <w:r w:rsidRPr="00316C32">
            <w:t>Languages:</w:t>
          </w:r>
        </w:p>
      </w:docPartBody>
    </w:docPart>
    <w:docPart>
      <w:docPartPr>
        <w:name w:val="0C93A1B680A740F9A398E874DE342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AA485-BB8F-4087-B2E7-5A514B6DEB6D}"/>
      </w:docPartPr>
      <w:docPartBody>
        <w:p w:rsidR="008361C2" w:rsidRDefault="00D569B9" w:rsidP="00D569B9">
          <w:pPr>
            <w:pStyle w:val="0C93A1B680A740F9A398E874DE342FAB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  <w:docPart>
      <w:docPartPr>
        <w:name w:val="1E7290420DEA4C828A3CB1148EAAE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207B-1193-49E6-A517-115F4CF48392}"/>
      </w:docPartPr>
      <w:docPartBody>
        <w:p w:rsidR="008361C2" w:rsidRDefault="00D569B9" w:rsidP="00D569B9">
          <w:pPr>
            <w:pStyle w:val="1E7290420DEA4C828A3CB1148EAAE63D"/>
          </w:pPr>
          <w:r w:rsidRPr="00316C32">
            <w:t>Projects &amp; extracurricular</w:t>
          </w:r>
        </w:p>
      </w:docPartBody>
    </w:docPart>
    <w:docPart>
      <w:docPartPr>
        <w:name w:val="EAA28B24508B4B4CB38A48A0686ED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5B240-28A9-4B8B-A2AC-4A7A21D86AC4}"/>
      </w:docPartPr>
      <w:docPartBody>
        <w:p w:rsidR="008361C2" w:rsidRDefault="00D569B9" w:rsidP="00D569B9">
          <w:pPr>
            <w:pStyle w:val="EAA28B24508B4B4CB38A48A0686ED2B1"/>
          </w:pPr>
          <w:r w:rsidRPr="00316C32">
            <w:t>Month Year</w:t>
          </w:r>
        </w:p>
      </w:docPartBody>
    </w:docPart>
    <w:docPart>
      <w:docPartPr>
        <w:name w:val="072B49DA756544D3ABB98B624D89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ACED-0EA8-4ADB-AA10-F3A482C69206}"/>
      </w:docPartPr>
      <w:docPartBody>
        <w:p w:rsidR="008361C2" w:rsidRDefault="00D569B9" w:rsidP="00D569B9">
          <w:pPr>
            <w:pStyle w:val="072B49DA756544D3ABB98B624D89C4E2"/>
          </w:pPr>
          <w:r w:rsidRPr="00316C32">
            <w:t>Describe what you did/built etc.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1F497D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1F497D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1F497D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5CBF"/>
    <w:rsid w:val="00001867"/>
    <w:rsid w:val="00080E59"/>
    <w:rsid w:val="003377D9"/>
    <w:rsid w:val="00643FAE"/>
    <w:rsid w:val="008361C2"/>
    <w:rsid w:val="00955CBF"/>
    <w:rsid w:val="00D56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0C79242E294AEFA6DA44E2A185B366">
    <w:name w:val="C30C79242E294AEFA6DA44E2A185B366"/>
    <w:rsid w:val="008361C2"/>
  </w:style>
  <w:style w:type="paragraph" w:customStyle="1" w:styleId="6E777A7BDA7B4B1282AEFA928FA4DBF7">
    <w:name w:val="6E777A7BDA7B4B1282AEFA928FA4DBF7"/>
    <w:rsid w:val="008361C2"/>
  </w:style>
  <w:style w:type="paragraph" w:customStyle="1" w:styleId="C3B407C641F042C187279568A3F5B96D">
    <w:name w:val="C3B407C641F042C187279568A3F5B96D"/>
    <w:rsid w:val="008361C2"/>
  </w:style>
  <w:style w:type="paragraph" w:customStyle="1" w:styleId="A42C9BE9EE8444EAADA75F353DBDED9D">
    <w:name w:val="A42C9BE9EE8444EAADA75F353DBDED9D"/>
    <w:rsid w:val="008361C2"/>
  </w:style>
  <w:style w:type="paragraph" w:customStyle="1" w:styleId="35B3D63AD24F43289A2D03B4D4B317FF">
    <w:name w:val="35B3D63AD24F43289A2D03B4D4B317FF"/>
    <w:rsid w:val="008361C2"/>
  </w:style>
  <w:style w:type="paragraph" w:customStyle="1" w:styleId="9B7F020AFEB54F02AFF1E80D5FDE4065">
    <w:name w:val="9B7F020AFEB54F02AFF1E80D5FDE4065"/>
    <w:rsid w:val="008361C2"/>
  </w:style>
  <w:style w:type="paragraph" w:customStyle="1" w:styleId="FA28A0B282684E9C9FA17CF98F3DC308">
    <w:name w:val="FA28A0B282684E9C9FA17CF98F3DC308"/>
    <w:rsid w:val="008361C2"/>
  </w:style>
  <w:style w:type="paragraph" w:customStyle="1" w:styleId="7F5A6A17A6D14FFD9859CC8F7CB3C135">
    <w:name w:val="7F5A6A17A6D14FFD9859CC8F7CB3C135"/>
    <w:rsid w:val="00D569B9"/>
  </w:style>
  <w:style w:type="paragraph" w:customStyle="1" w:styleId="1FEF472B9E5243F69D8AA860856CC9B0">
    <w:name w:val="1FEF472B9E5243F69D8AA860856CC9B0"/>
    <w:rsid w:val="008361C2"/>
  </w:style>
  <w:style w:type="paragraph" w:customStyle="1" w:styleId="8596207B95874B73A3580EDCA7CBA723">
    <w:name w:val="8596207B95874B73A3580EDCA7CBA723"/>
    <w:rsid w:val="00D569B9"/>
  </w:style>
  <w:style w:type="paragraph" w:customStyle="1" w:styleId="8ACBF5400ECC40C8A7A22C1C2E211AE2">
    <w:name w:val="8ACBF5400ECC40C8A7A22C1C2E211AE2"/>
    <w:rsid w:val="00D569B9"/>
  </w:style>
  <w:style w:type="paragraph" w:customStyle="1" w:styleId="6E69B56739504B8184DE98C09CFF6A4D">
    <w:name w:val="6E69B56739504B8184DE98C09CFF6A4D"/>
    <w:rsid w:val="008361C2"/>
  </w:style>
  <w:style w:type="paragraph" w:customStyle="1" w:styleId="19CF0503A71B4B139EB48A13EF13EA18">
    <w:name w:val="19CF0503A71B4B139EB48A13EF13EA18"/>
    <w:rsid w:val="008361C2"/>
  </w:style>
  <w:style w:type="paragraph" w:customStyle="1" w:styleId="F91BE81C247A4104AEF1CF837536AB0F">
    <w:name w:val="F91BE81C247A4104AEF1CF837536AB0F"/>
    <w:rsid w:val="008361C2"/>
  </w:style>
  <w:style w:type="paragraph" w:customStyle="1" w:styleId="DEC9E965933B47EC8D31E282DEE4EB75">
    <w:name w:val="DEC9E965933B47EC8D31E282DEE4EB75"/>
    <w:rsid w:val="008361C2"/>
  </w:style>
  <w:style w:type="paragraph" w:styleId="ListBullet">
    <w:name w:val="List Bullet"/>
    <w:basedOn w:val="Normal"/>
    <w:uiPriority w:val="99"/>
    <w:rsid w:val="00D569B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val="en-US" w:eastAsia="ja-JP"/>
    </w:rPr>
  </w:style>
  <w:style w:type="paragraph" w:styleId="ListBullet2">
    <w:name w:val="List Bullet 2"/>
    <w:basedOn w:val="Normal"/>
    <w:uiPriority w:val="99"/>
    <w:semiHidden/>
    <w:unhideWhenUsed/>
    <w:rsid w:val="00D569B9"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</w:rPr>
  </w:style>
  <w:style w:type="paragraph" w:styleId="ListBullet3">
    <w:name w:val="List Bullet 3"/>
    <w:basedOn w:val="Normal"/>
    <w:uiPriority w:val="99"/>
    <w:semiHidden/>
    <w:unhideWhenUsed/>
    <w:rsid w:val="00D569B9"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</w:rPr>
  </w:style>
  <w:style w:type="paragraph" w:styleId="ListBullet4">
    <w:name w:val="List Bullet 4"/>
    <w:basedOn w:val="Normal"/>
    <w:uiPriority w:val="99"/>
    <w:semiHidden/>
    <w:unhideWhenUsed/>
    <w:rsid w:val="00D569B9"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</w:rPr>
  </w:style>
  <w:style w:type="paragraph" w:styleId="ListBullet5">
    <w:name w:val="List Bullet 5"/>
    <w:basedOn w:val="Normal"/>
    <w:uiPriority w:val="99"/>
    <w:semiHidden/>
    <w:unhideWhenUsed/>
    <w:rsid w:val="00D569B9"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</w:rPr>
  </w:style>
  <w:style w:type="paragraph" w:customStyle="1" w:styleId="64C445AE84924FD892B29FCE3953DACD">
    <w:name w:val="64C445AE84924FD892B29FCE3953DACD"/>
    <w:rsid w:val="008361C2"/>
  </w:style>
  <w:style w:type="paragraph" w:customStyle="1" w:styleId="33DA638F70F34DA5928FEECD69C67CDA">
    <w:name w:val="33DA638F70F34DA5928FEECD69C67CDA"/>
    <w:rsid w:val="008361C2"/>
  </w:style>
  <w:style w:type="paragraph" w:customStyle="1" w:styleId="D29F3D0E45614572BCC353626F55C212">
    <w:name w:val="D29F3D0E45614572BCC353626F55C212"/>
    <w:rsid w:val="008361C2"/>
  </w:style>
  <w:style w:type="paragraph" w:customStyle="1" w:styleId="73F9EC81E8784D988C8B0867C9A5C2F5">
    <w:name w:val="73F9EC81E8784D988C8B0867C9A5C2F5"/>
    <w:rsid w:val="008361C2"/>
  </w:style>
  <w:style w:type="paragraph" w:customStyle="1" w:styleId="D6D5FFCF3B3142318C55B21DB4FFC8EF">
    <w:name w:val="D6D5FFCF3B3142318C55B21DB4FFC8EF"/>
    <w:rsid w:val="008361C2"/>
  </w:style>
  <w:style w:type="paragraph" w:customStyle="1" w:styleId="DDAF4AA1B891418F9170F3EEF93DE8A2">
    <w:name w:val="DDAF4AA1B891418F9170F3EEF93DE8A2"/>
    <w:rsid w:val="008361C2"/>
  </w:style>
  <w:style w:type="paragraph" w:customStyle="1" w:styleId="FEAAA37FC23A41B0A397F74CC403606A">
    <w:name w:val="FEAAA37FC23A41B0A397F74CC403606A"/>
    <w:rsid w:val="00D569B9"/>
  </w:style>
  <w:style w:type="paragraph" w:customStyle="1" w:styleId="649CC0BB6966468782DE01080D538007">
    <w:name w:val="649CC0BB6966468782DE01080D538007"/>
    <w:rsid w:val="00D569B9"/>
  </w:style>
  <w:style w:type="paragraph" w:customStyle="1" w:styleId="A3E87B783EAE49FCA0EC8AB5AB85F9DC">
    <w:name w:val="A3E87B783EAE49FCA0EC8AB5AB85F9DC"/>
    <w:rsid w:val="00D569B9"/>
  </w:style>
  <w:style w:type="paragraph" w:customStyle="1" w:styleId="0C93A1B680A740F9A398E874DE342FAB">
    <w:name w:val="0C93A1B680A740F9A398E874DE342FAB"/>
    <w:rsid w:val="00D569B9"/>
  </w:style>
  <w:style w:type="paragraph" w:customStyle="1" w:styleId="1E7290420DEA4C828A3CB1148EAAE63D">
    <w:name w:val="1E7290420DEA4C828A3CB1148EAAE63D"/>
    <w:rsid w:val="00D569B9"/>
  </w:style>
  <w:style w:type="paragraph" w:customStyle="1" w:styleId="DF522D6FD2AA49F39A06EB2BC1B038E4">
    <w:name w:val="DF522D6FD2AA49F39A06EB2BC1B038E4"/>
    <w:rsid w:val="00D569B9"/>
  </w:style>
  <w:style w:type="paragraph" w:customStyle="1" w:styleId="EAA28B24508B4B4CB38A48A0686ED2B1">
    <w:name w:val="EAA28B24508B4B4CB38A48A0686ED2B1"/>
    <w:rsid w:val="00D569B9"/>
  </w:style>
  <w:style w:type="paragraph" w:customStyle="1" w:styleId="072B49DA756544D3ABB98B624D89C4E2">
    <w:name w:val="072B49DA756544D3ABB98B624D89C4E2"/>
    <w:rsid w:val="00D569B9"/>
  </w:style>
  <w:style w:type="paragraph" w:customStyle="1" w:styleId="1BE4693631F74C2BAE49F0BFC6358831">
    <w:name w:val="1BE4693631F74C2BAE49F0BFC6358831"/>
    <w:rsid w:val="00D569B9"/>
  </w:style>
  <w:style w:type="paragraph" w:customStyle="1" w:styleId="9C00728C7FDA4E369B2AAAF6F0AC0300">
    <w:name w:val="9C00728C7FDA4E369B2AAAF6F0AC0300"/>
    <w:rsid w:val="00D569B9"/>
  </w:style>
  <w:style w:type="paragraph" w:customStyle="1" w:styleId="9EA35AABBDF141888E054387095F3E97">
    <w:name w:val="9EA35AABBDF141888E054387095F3E97"/>
    <w:rsid w:val="008361C2"/>
  </w:style>
  <w:style w:type="paragraph" w:customStyle="1" w:styleId="C7CB594F089E4B28B038CB45CA3ED64E">
    <w:name w:val="C7CB594F089E4B28B038CB45CA3ED64E"/>
    <w:rsid w:val="008361C2"/>
  </w:style>
  <w:style w:type="paragraph" w:customStyle="1" w:styleId="5C4A95CA82D945CCA40869CF060F5B90">
    <w:name w:val="5C4A95CA82D945CCA40869CF060F5B90"/>
    <w:rsid w:val="008361C2"/>
  </w:style>
  <w:style w:type="paragraph" w:customStyle="1" w:styleId="37BE322E4B734A8AB07269E507C46822">
    <w:name w:val="37BE322E4B734A8AB07269E507C46822"/>
    <w:rsid w:val="008361C2"/>
  </w:style>
  <w:style w:type="paragraph" w:customStyle="1" w:styleId="D55684D8A950417288CB9CDF3AF197F2">
    <w:name w:val="D55684D8A950417288CB9CDF3AF197F2"/>
    <w:rsid w:val="008361C2"/>
  </w:style>
  <w:style w:type="paragraph" w:customStyle="1" w:styleId="10CEDB253ED54993A5633AF21F3A4D13">
    <w:name w:val="10CEDB253ED54993A5633AF21F3A4D13"/>
    <w:rsid w:val="008361C2"/>
  </w:style>
  <w:style w:type="paragraph" w:customStyle="1" w:styleId="D9B7D5382E35439A891C46EC2D739256">
    <w:name w:val="D9B7D5382E35439A891C46EC2D739256"/>
    <w:rsid w:val="008361C2"/>
  </w:style>
  <w:style w:type="paragraph" w:customStyle="1" w:styleId="18692290FF9B4EDD9256A7C139943510">
    <w:name w:val="18692290FF9B4EDD9256A7C139943510"/>
    <w:rsid w:val="008361C2"/>
  </w:style>
  <w:style w:type="paragraph" w:customStyle="1" w:styleId="75CD6E0F1AC04D05A7AB7E909FA78095">
    <w:name w:val="75CD6E0F1AC04D05A7AB7E909FA78095"/>
    <w:rsid w:val="008361C2"/>
  </w:style>
  <w:style w:type="paragraph" w:customStyle="1" w:styleId="792BBF3F3F9D498FA7713F158E95250E">
    <w:name w:val="792BBF3F3F9D498FA7713F158E95250E"/>
    <w:rsid w:val="008361C2"/>
  </w:style>
  <w:style w:type="paragraph" w:customStyle="1" w:styleId="43622F0000C24268AD9BCC8A22510F33">
    <w:name w:val="43622F0000C24268AD9BCC8A22510F33"/>
    <w:rsid w:val="008361C2"/>
  </w:style>
  <w:style w:type="paragraph" w:customStyle="1" w:styleId="43128EB05CB74D81A1CF8ADD0DABF3B8">
    <w:name w:val="43128EB05CB74D81A1CF8ADD0DABF3B8"/>
    <w:rsid w:val="008361C2"/>
  </w:style>
  <w:style w:type="character" w:customStyle="1" w:styleId="NotBold">
    <w:name w:val="Not Bold"/>
    <w:uiPriority w:val="1"/>
    <w:qFormat/>
    <w:rsid w:val="00D569B9"/>
    <w:rPr>
      <w:b/>
      <w:bCs/>
      <w:color w:val="auto"/>
    </w:rPr>
  </w:style>
  <w:style w:type="paragraph" w:customStyle="1" w:styleId="5334CEE978FB4B169C89ADA07FA9C2B5">
    <w:name w:val="5334CEE978FB4B169C89ADA07FA9C2B5"/>
    <w:rsid w:val="008361C2"/>
  </w:style>
  <w:style w:type="paragraph" w:customStyle="1" w:styleId="297780558EC447429E41674640330391">
    <w:name w:val="297780558EC447429E41674640330391"/>
    <w:rsid w:val="008361C2"/>
  </w:style>
  <w:style w:type="paragraph" w:customStyle="1" w:styleId="67C36863561D443A811684B769AF532B">
    <w:name w:val="67C36863561D443A811684B769AF532B"/>
    <w:rsid w:val="008361C2"/>
  </w:style>
  <w:style w:type="paragraph" w:customStyle="1" w:styleId="AD74BC496DDC42449E286FE302BBE59F">
    <w:name w:val="AD74BC496DDC42449E286FE302BBE59F"/>
    <w:rsid w:val="008361C2"/>
  </w:style>
  <w:style w:type="paragraph" w:customStyle="1" w:styleId="01CEB418591449F3A3A6E47345DB70A0">
    <w:name w:val="01CEB418591449F3A3A6E47345DB70A0"/>
    <w:rsid w:val="008361C2"/>
  </w:style>
  <w:style w:type="paragraph" w:customStyle="1" w:styleId="8AD1C01A80B248C6BD631EEF71E973DA">
    <w:name w:val="8AD1C01A80B248C6BD631EEF71E973DA"/>
    <w:rsid w:val="00D569B9"/>
  </w:style>
  <w:style w:type="paragraph" w:customStyle="1" w:styleId="3611B62D2DFC4EABA757CB0CB5E06E46">
    <w:name w:val="3611B62D2DFC4EABA757CB0CB5E06E46"/>
    <w:rsid w:val="00D569B9"/>
  </w:style>
  <w:style w:type="paragraph" w:customStyle="1" w:styleId="45E39F795803403DA50DBD11B008625A">
    <w:name w:val="45E39F795803403DA50DBD11B008625A"/>
    <w:rsid w:val="00D569B9"/>
  </w:style>
  <w:style w:type="paragraph" w:customStyle="1" w:styleId="5F551842BD68440C8EF552CD3F0DF307">
    <w:name w:val="5F551842BD68440C8EF552CD3F0DF307"/>
    <w:rsid w:val="00D569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T</dc:creator>
  <cp:lastModifiedBy>Aashik</cp:lastModifiedBy>
  <cp:revision>2</cp:revision>
  <dcterms:created xsi:type="dcterms:W3CDTF">2025-04-06T20:42:00Z</dcterms:created>
  <dcterms:modified xsi:type="dcterms:W3CDTF">2025-04-06T20:42:00Z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